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D178" w14:textId="77777777" w:rsidR="007E253A" w:rsidRDefault="00A45886">
      <w:pPr>
        <w:pStyle w:val="Title"/>
      </w:pPr>
      <w:r>
        <w:t>Test 9</w:t>
      </w:r>
    </w:p>
    <w:p w14:paraId="5206B3D2" w14:textId="77777777" w:rsidR="007E253A" w:rsidRDefault="00A45886">
      <w:pPr>
        <w:pStyle w:val="Heading1"/>
      </w:pPr>
      <w:r>
        <w:t>Set 1</w:t>
      </w:r>
    </w:p>
    <w:p w14:paraId="5755BE94" w14:textId="77777777" w:rsidR="00EA3E1B" w:rsidRDefault="00EA3E1B" w:rsidP="00A45886">
      <w:pPr>
        <w:pStyle w:val="ListParagraph"/>
        <w:numPr>
          <w:ilvl w:val="0"/>
          <w:numId w:val="17"/>
        </w:numPr>
      </w:pPr>
      <w:r>
        <w:t>Write a recursive method to check if a given string is a palindrome (reads</w:t>
      </w:r>
    </w:p>
    <w:p w14:paraId="0F7D2B0E" w14:textId="77777777" w:rsidR="00EA3E1B" w:rsidRDefault="00EA3E1B" w:rsidP="00A45886">
      <w:pPr>
        <w:pStyle w:val="ListParagraph"/>
        <w:numPr>
          <w:ilvl w:val="0"/>
          <w:numId w:val="17"/>
        </w:numPr>
      </w:pPr>
    </w:p>
    <w:p w14:paraId="4FE97228" w14:textId="5797E832" w:rsidR="00EA3E1B" w:rsidRDefault="00EA3E1B" w:rsidP="00A45886">
      <w:pPr>
        <w:pStyle w:val="ListParagraph"/>
        <w:numPr>
          <w:ilvl w:val="0"/>
          <w:numId w:val="17"/>
        </w:numPr>
      </w:pPr>
      <w:r>
        <w:t>The same forward and backward).</w:t>
      </w:r>
    </w:p>
    <w:p w14:paraId="49CD399A" w14:textId="77777777" w:rsidR="00EA3E1B" w:rsidRDefault="00EA3E1B" w:rsidP="00A45886">
      <w:pPr>
        <w:pStyle w:val="ListParagraph"/>
        <w:numPr>
          <w:ilvl w:val="0"/>
          <w:numId w:val="17"/>
        </w:numPr>
      </w:pPr>
    </w:p>
    <w:p w14:paraId="6127B750" w14:textId="77777777" w:rsidR="00EA3E1B" w:rsidRDefault="00EA3E1B" w:rsidP="00A45886">
      <w:pPr>
        <w:pStyle w:val="ListParagraph"/>
        <w:numPr>
          <w:ilvl w:val="0"/>
          <w:numId w:val="17"/>
        </w:numPr>
      </w:pPr>
      <w:r>
        <w:t>Test Cases:</w:t>
      </w:r>
    </w:p>
    <w:p w14:paraId="4BB06741" w14:textId="77777777" w:rsidR="00EA3E1B" w:rsidRDefault="00EA3E1B" w:rsidP="00A45886">
      <w:pPr>
        <w:pStyle w:val="ListParagraph"/>
        <w:numPr>
          <w:ilvl w:val="0"/>
          <w:numId w:val="17"/>
        </w:numPr>
      </w:pPr>
    </w:p>
    <w:p w14:paraId="497617BB" w14:textId="20B9FDE9" w:rsidR="00EA3E1B" w:rsidRDefault="00EA3E1B" w:rsidP="00A45886">
      <w:pPr>
        <w:pStyle w:val="ListParagraph"/>
        <w:numPr>
          <w:ilvl w:val="0"/>
          <w:numId w:val="17"/>
        </w:numPr>
      </w:pPr>
      <w:r>
        <w:t>● “racecar” → true</w:t>
      </w:r>
    </w:p>
    <w:p w14:paraId="52794915" w14:textId="77777777" w:rsidR="00EA3E1B" w:rsidRDefault="00EA3E1B" w:rsidP="00A45886">
      <w:pPr>
        <w:pStyle w:val="ListParagraph"/>
        <w:numPr>
          <w:ilvl w:val="0"/>
          <w:numId w:val="17"/>
        </w:numPr>
      </w:pPr>
    </w:p>
    <w:p w14:paraId="11F596E7" w14:textId="30B329D8" w:rsidR="00EA3E1B" w:rsidRDefault="00EA3E1B" w:rsidP="00A45886">
      <w:pPr>
        <w:pStyle w:val="ListParagraph"/>
        <w:numPr>
          <w:ilvl w:val="0"/>
          <w:numId w:val="17"/>
        </w:numPr>
      </w:pPr>
      <w:r>
        <w:t>● “hello” → false</w:t>
      </w:r>
    </w:p>
    <w:p w14:paraId="4690165C" w14:textId="20534D30" w:rsidR="00EA3E1B" w:rsidRDefault="007E21B3" w:rsidP="00EA3E1B">
      <w:r>
        <w:rPr>
          <w:noProof/>
        </w:rPr>
        <w:drawing>
          <wp:anchor distT="0" distB="0" distL="114300" distR="114300" simplePos="0" relativeHeight="251659264" behindDoc="0" locked="0" layoutInCell="1" allowOverlap="1" wp14:anchorId="36C4F1BC" wp14:editId="3EE85AC8">
            <wp:simplePos x="0" y="0"/>
            <wp:positionH relativeFrom="column">
              <wp:posOffset>0</wp:posOffset>
            </wp:positionH>
            <wp:positionV relativeFrom="paragraph">
              <wp:posOffset>417195</wp:posOffset>
            </wp:positionV>
            <wp:extent cx="6675120" cy="3065780"/>
            <wp:effectExtent l="0" t="0" r="0" b="1270"/>
            <wp:wrapTopAndBottom/>
            <wp:docPr id="177425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4399" name="Picture 1774254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A3E1B">
        <w:t>Ans</w:t>
      </w:r>
      <w:proofErr w:type="spellEnd"/>
      <w:r w:rsidR="00EA3E1B">
        <w:t xml:space="preserve">:  </w:t>
      </w:r>
    </w:p>
    <w:p w14:paraId="76DD8058" w14:textId="0A80BC50" w:rsidR="007E253A" w:rsidRDefault="007E253A">
      <w:pPr>
        <w:jc w:val="center"/>
      </w:pPr>
    </w:p>
    <w:p w14:paraId="3EAC1544" w14:textId="77777777" w:rsidR="00965CD2" w:rsidRDefault="00CC517E">
      <w:pPr>
        <w:rPr>
          <w:b/>
          <w:bCs/>
        </w:rPr>
      </w:pPr>
      <w:r>
        <w:t>2..</w:t>
      </w:r>
      <w:r w:rsidR="00965CD2">
        <w:rPr>
          <w:b/>
          <w:bCs/>
        </w:rPr>
        <w:t>Write a method to validate an email address using regular expressions.</w:t>
      </w:r>
    </w:p>
    <w:p w14:paraId="6AB8A28C" w14:textId="77777777" w:rsidR="00965CD2" w:rsidRDefault="00965CD2">
      <w:pPr>
        <w:rPr>
          <w:b/>
          <w:bCs/>
        </w:rPr>
      </w:pPr>
    </w:p>
    <w:p w14:paraId="4840D4B0" w14:textId="77777777" w:rsidR="00965CD2" w:rsidRDefault="00965CD2">
      <w:pPr>
        <w:rPr>
          <w:b/>
          <w:bCs/>
        </w:rPr>
      </w:pPr>
      <w:r>
        <w:rPr>
          <w:b/>
          <w:bCs/>
        </w:rPr>
        <w:lastRenderedPageBreak/>
        <w:t>Test Cases:</w:t>
      </w:r>
    </w:p>
    <w:p w14:paraId="7A2C3921" w14:textId="77777777" w:rsidR="00965CD2" w:rsidRDefault="00965CD2">
      <w:pPr>
        <w:rPr>
          <w:b/>
          <w:bCs/>
        </w:rPr>
      </w:pPr>
    </w:p>
    <w:p w14:paraId="0D9894FD" w14:textId="57C1C08A" w:rsidR="00965CD2" w:rsidRDefault="00965CD2">
      <w:pPr>
        <w:rPr>
          <w:b/>
          <w:bCs/>
        </w:rPr>
      </w:pPr>
      <w:r>
        <w:rPr>
          <w:b/>
          <w:bCs/>
        </w:rPr>
        <w:t xml:space="preserve">● </w:t>
      </w:r>
      <w:hyperlink r:id="rId8" w:history="1">
        <w:r w:rsidRPr="00690A21">
          <w:rPr>
            <w:rStyle w:val="Hyperlink"/>
            <w:b/>
            <w:bCs/>
          </w:rPr>
          <w:t>test@example.com</w:t>
        </w:r>
      </w:hyperlink>
      <w:r>
        <w:rPr>
          <w:b/>
          <w:bCs/>
        </w:rPr>
        <w:t xml:space="preserve"> → true</w:t>
      </w:r>
    </w:p>
    <w:p w14:paraId="319853E6" w14:textId="77777777" w:rsidR="00965CD2" w:rsidRDefault="00965CD2">
      <w:pPr>
        <w:rPr>
          <w:b/>
          <w:bCs/>
        </w:rPr>
      </w:pPr>
    </w:p>
    <w:p w14:paraId="2A91A83B" w14:textId="4261E40B" w:rsidR="007E253A" w:rsidRDefault="00965CD2">
      <w:pPr>
        <w:rPr>
          <w:b/>
          <w:bCs/>
        </w:rPr>
      </w:pPr>
      <w:r>
        <w:rPr>
          <w:b/>
          <w:bCs/>
        </w:rPr>
        <w:t>● “invalid-email” → false</w:t>
      </w:r>
    </w:p>
    <w:p w14:paraId="187AB366" w14:textId="77777777" w:rsidR="00965CD2" w:rsidRDefault="00965CD2">
      <w:pPr>
        <w:rPr>
          <w:b/>
          <w:bCs/>
        </w:rPr>
      </w:pPr>
    </w:p>
    <w:p w14:paraId="766DD2DF" w14:textId="72B3C631" w:rsidR="00965CD2" w:rsidRDefault="00D8183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5C72D20" wp14:editId="26CD27F9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6675120" cy="2531110"/>
            <wp:effectExtent l="0" t="0" r="0" b="2540"/>
            <wp:wrapTopAndBottom/>
            <wp:docPr id="70528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0652" name="Picture 7052806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5CD2">
        <w:rPr>
          <w:b/>
          <w:bCs/>
        </w:rPr>
        <w:t>Ans</w:t>
      </w:r>
      <w:proofErr w:type="spellEnd"/>
      <w:r w:rsidR="00965CD2">
        <w:rPr>
          <w:b/>
          <w:bCs/>
        </w:rPr>
        <w:t xml:space="preserve">: </w:t>
      </w:r>
    </w:p>
    <w:p w14:paraId="119D8ACD" w14:textId="77777777" w:rsidR="00FB1F7F" w:rsidRDefault="00FB1F7F">
      <w:pPr>
        <w:rPr>
          <w:b/>
          <w:bCs/>
        </w:rPr>
      </w:pPr>
    </w:p>
    <w:p w14:paraId="06B8A542" w14:textId="77777777" w:rsidR="007D490A" w:rsidRDefault="00FB1F7F">
      <w:pPr>
        <w:rPr>
          <w:b/>
          <w:bCs/>
          <w:u w:val="single"/>
        </w:rPr>
      </w:pPr>
      <w:r>
        <w:rPr>
          <w:b/>
          <w:bCs/>
        </w:rPr>
        <w:t>3.</w:t>
      </w:r>
      <w:r w:rsidR="007D490A">
        <w:rPr>
          <w:b/>
          <w:bCs/>
          <w:u w:val="single"/>
        </w:rPr>
        <w:t>Write a recursive method to calculate the factorial of a given number.</w:t>
      </w:r>
    </w:p>
    <w:p w14:paraId="74A881EE" w14:textId="77777777" w:rsidR="007D490A" w:rsidRDefault="007D490A">
      <w:pPr>
        <w:rPr>
          <w:b/>
          <w:bCs/>
          <w:u w:val="single"/>
        </w:rPr>
      </w:pPr>
    </w:p>
    <w:p w14:paraId="7F8D870F" w14:textId="77777777" w:rsidR="007D490A" w:rsidRDefault="007D490A">
      <w:pPr>
        <w:rPr>
          <w:b/>
          <w:bCs/>
          <w:u w:val="single"/>
        </w:rPr>
      </w:pPr>
      <w:r>
        <w:rPr>
          <w:b/>
          <w:bCs/>
          <w:u w:val="single"/>
        </w:rPr>
        <w:t>Test Cases:</w:t>
      </w:r>
    </w:p>
    <w:p w14:paraId="73835789" w14:textId="77777777" w:rsidR="007D490A" w:rsidRDefault="007D490A">
      <w:pPr>
        <w:rPr>
          <w:b/>
          <w:bCs/>
          <w:u w:val="single"/>
        </w:rPr>
      </w:pPr>
    </w:p>
    <w:p w14:paraId="10C2242D" w14:textId="77777777" w:rsidR="007D490A" w:rsidRDefault="007D490A">
      <w:pPr>
        <w:rPr>
          <w:b/>
          <w:bCs/>
          <w:u w:val="single"/>
        </w:rPr>
      </w:pPr>
      <w:r>
        <w:rPr>
          <w:b/>
          <w:bCs/>
          <w:u w:val="single"/>
        </w:rPr>
        <w:t>● 5 → 120</w:t>
      </w:r>
    </w:p>
    <w:p w14:paraId="02F27A23" w14:textId="77777777" w:rsidR="007D490A" w:rsidRDefault="007D490A">
      <w:pPr>
        <w:rPr>
          <w:b/>
          <w:bCs/>
          <w:u w:val="single"/>
        </w:rPr>
      </w:pPr>
    </w:p>
    <w:p w14:paraId="2B445580" w14:textId="77777777" w:rsidR="007D490A" w:rsidRDefault="007D490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● 3 → 6</w:t>
      </w:r>
    </w:p>
    <w:p w14:paraId="017AAFC6" w14:textId="007D5B1A" w:rsidR="007D490A" w:rsidRPr="007D490A" w:rsidRDefault="00440221">
      <w:pPr>
        <w:rPr>
          <w:b/>
          <w:bCs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41CAEF6" wp14:editId="5D2E227B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6675120" cy="1779905"/>
            <wp:effectExtent l="0" t="0" r="0" b="0"/>
            <wp:wrapTopAndBottom/>
            <wp:docPr id="62760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06164" name="Picture 627606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D490A">
        <w:rPr>
          <w:b/>
          <w:bCs/>
          <w:u w:val="single"/>
        </w:rPr>
        <w:t>Ans</w:t>
      </w:r>
      <w:proofErr w:type="spellEnd"/>
      <w:r w:rsidR="007D490A">
        <w:rPr>
          <w:b/>
          <w:bCs/>
          <w:u w:val="single"/>
        </w:rPr>
        <w:t xml:space="preserve">: </w:t>
      </w:r>
    </w:p>
    <w:p w14:paraId="03DA070F" w14:textId="7790DF99" w:rsidR="00FB1F7F" w:rsidRDefault="00FB1F7F">
      <w:pPr>
        <w:rPr>
          <w:b/>
          <w:bCs/>
          <w:u w:val="single"/>
        </w:rPr>
      </w:pPr>
    </w:p>
    <w:p w14:paraId="0DB2A680" w14:textId="77777777" w:rsidR="001C2B8F" w:rsidRDefault="00AD34BF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</w:rPr>
        <w:t>.</w:t>
      </w:r>
      <w:r w:rsidR="001C2B8F">
        <w:rPr>
          <w:b/>
          <w:bCs/>
          <w:u w:val="single"/>
        </w:rPr>
        <w:t>Write a method to compress a string using the counts of repeated</w:t>
      </w:r>
    </w:p>
    <w:p w14:paraId="19AA36CC" w14:textId="77777777" w:rsidR="001C2B8F" w:rsidRDefault="001C2B8F">
      <w:pPr>
        <w:rPr>
          <w:b/>
          <w:bCs/>
          <w:u w:val="single"/>
        </w:rPr>
      </w:pPr>
    </w:p>
    <w:p w14:paraId="3204EFBA" w14:textId="5B8F11BA" w:rsidR="001C2B8F" w:rsidRDefault="001C2B8F">
      <w:pPr>
        <w:rPr>
          <w:b/>
          <w:bCs/>
          <w:u w:val="single"/>
        </w:rPr>
      </w:pPr>
      <w:r>
        <w:rPr>
          <w:b/>
          <w:bCs/>
          <w:u w:val="single"/>
        </w:rPr>
        <w:t>Characters. For example, “</w:t>
      </w:r>
      <w:proofErr w:type="spellStart"/>
      <w:r>
        <w:rPr>
          <w:b/>
          <w:bCs/>
          <w:u w:val="single"/>
        </w:rPr>
        <w:t>aabcccccaaa</w:t>
      </w:r>
      <w:proofErr w:type="spellEnd"/>
      <w:r>
        <w:rPr>
          <w:b/>
          <w:bCs/>
          <w:u w:val="single"/>
        </w:rPr>
        <w:t>” should become “a2b1c5a3”.</w:t>
      </w:r>
    </w:p>
    <w:p w14:paraId="1BC0F5F7" w14:textId="66EF0397" w:rsidR="00E32612" w:rsidRDefault="00E3261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7A6998CF" wp14:editId="2D5934F7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6675120" cy="3312795"/>
            <wp:effectExtent l="0" t="0" r="0" b="1905"/>
            <wp:wrapTopAndBottom/>
            <wp:docPr id="377786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86035" name="Picture 3777860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5D451" w14:textId="77777777" w:rsidR="001C2B8F" w:rsidRDefault="001C2B8F">
      <w:pPr>
        <w:rPr>
          <w:b/>
          <w:bCs/>
        </w:rPr>
      </w:pPr>
    </w:p>
    <w:p w14:paraId="23107777" w14:textId="77777777" w:rsidR="0015279A" w:rsidRDefault="005030B9">
      <w:pPr>
        <w:rPr>
          <w:b/>
          <w:bCs/>
        </w:rPr>
      </w:pPr>
      <w:r>
        <w:rPr>
          <w:b/>
          <w:bCs/>
        </w:rPr>
        <w:lastRenderedPageBreak/>
        <w:t>5.</w:t>
      </w:r>
      <w:r w:rsidR="0015279A">
        <w:rPr>
          <w:b/>
          <w:bCs/>
        </w:rPr>
        <w:t>Write a method to check if a given string matches a specified pattern using</w:t>
      </w:r>
    </w:p>
    <w:p w14:paraId="49C3D35E" w14:textId="77777777" w:rsidR="0015279A" w:rsidRDefault="0015279A">
      <w:pPr>
        <w:rPr>
          <w:b/>
          <w:bCs/>
        </w:rPr>
      </w:pPr>
    </w:p>
    <w:p w14:paraId="78908D65" w14:textId="72B3FC0A" w:rsidR="0015279A" w:rsidRDefault="0015279A">
      <w:pPr>
        <w:rPr>
          <w:b/>
          <w:bCs/>
        </w:rPr>
      </w:pPr>
      <w:r>
        <w:rPr>
          <w:b/>
          <w:bCs/>
        </w:rPr>
        <w:t>Regular expressions. For example, check if the string is a valid phone</w:t>
      </w:r>
    </w:p>
    <w:p w14:paraId="5C8D4A22" w14:textId="77777777" w:rsidR="0015279A" w:rsidRDefault="0015279A">
      <w:pPr>
        <w:rPr>
          <w:b/>
          <w:bCs/>
        </w:rPr>
      </w:pPr>
    </w:p>
    <w:p w14:paraId="3361F084" w14:textId="076927CB" w:rsidR="0015279A" w:rsidRDefault="0015279A">
      <w:pPr>
        <w:rPr>
          <w:b/>
          <w:bCs/>
        </w:rPr>
      </w:pPr>
      <w:r>
        <w:rPr>
          <w:b/>
          <w:bCs/>
        </w:rPr>
        <w:t>Number.</w:t>
      </w:r>
    </w:p>
    <w:p w14:paraId="4F54BC96" w14:textId="77777777" w:rsidR="0015279A" w:rsidRDefault="0015279A">
      <w:pPr>
        <w:rPr>
          <w:b/>
          <w:bCs/>
        </w:rPr>
      </w:pPr>
    </w:p>
    <w:p w14:paraId="00D3AF05" w14:textId="77777777" w:rsidR="0015279A" w:rsidRDefault="0015279A">
      <w:pPr>
        <w:rPr>
          <w:b/>
          <w:bCs/>
        </w:rPr>
      </w:pPr>
      <w:r>
        <w:rPr>
          <w:b/>
          <w:bCs/>
        </w:rPr>
        <w:t>Test Cases:</w:t>
      </w:r>
    </w:p>
    <w:p w14:paraId="53EE1534" w14:textId="77777777" w:rsidR="0015279A" w:rsidRDefault="0015279A">
      <w:pPr>
        <w:rPr>
          <w:b/>
          <w:bCs/>
        </w:rPr>
      </w:pPr>
    </w:p>
    <w:p w14:paraId="6FB0432E" w14:textId="6D4BDA70" w:rsidR="0015279A" w:rsidRDefault="0015279A">
      <w:pPr>
        <w:rPr>
          <w:b/>
          <w:bCs/>
        </w:rPr>
      </w:pPr>
      <w:r>
        <w:rPr>
          <w:b/>
          <w:bCs/>
        </w:rPr>
        <w:t>● “123-456-7890” → true</w:t>
      </w:r>
    </w:p>
    <w:p w14:paraId="580E3877" w14:textId="77777777" w:rsidR="0015279A" w:rsidRDefault="0015279A">
      <w:pPr>
        <w:rPr>
          <w:b/>
          <w:bCs/>
        </w:rPr>
      </w:pPr>
    </w:p>
    <w:p w14:paraId="349917B4" w14:textId="5F60DB11" w:rsidR="0015279A" w:rsidRDefault="0015279A">
      <w:pPr>
        <w:rPr>
          <w:b/>
          <w:bCs/>
        </w:rPr>
      </w:pPr>
      <w:r>
        <w:rPr>
          <w:b/>
          <w:bCs/>
        </w:rPr>
        <w:t>● “1234567890” → false</w:t>
      </w:r>
    </w:p>
    <w:p w14:paraId="02988B39" w14:textId="49165C97" w:rsidR="0015279A" w:rsidRPr="0015279A" w:rsidRDefault="0015279A">
      <w:pPr>
        <w:rPr>
          <w:b/>
          <w:bCs/>
        </w:rPr>
      </w:pPr>
      <w:proofErr w:type="spellStart"/>
      <w:r>
        <w:rPr>
          <w:b/>
          <w:bCs/>
          <w:u w:val="single"/>
        </w:rPr>
        <w:t>Ans</w:t>
      </w:r>
      <w:proofErr w:type="spellEnd"/>
      <w:r>
        <w:rPr>
          <w:b/>
          <w:bCs/>
          <w:u w:val="single"/>
        </w:rPr>
        <w:t xml:space="preserve"> :</w:t>
      </w:r>
      <w:r>
        <w:rPr>
          <w:b/>
          <w:bCs/>
        </w:rPr>
        <w:t xml:space="preserve"> </w:t>
      </w:r>
    </w:p>
    <w:p w14:paraId="2B85F9CB" w14:textId="1DE37EE9" w:rsidR="00AD34BF" w:rsidRPr="001C2B8F" w:rsidRDefault="00B8242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B886385" wp14:editId="6152A9EC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6675120" cy="2208530"/>
            <wp:effectExtent l="0" t="0" r="0" b="1270"/>
            <wp:wrapTopAndBottom/>
            <wp:docPr id="170462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2805" name="Picture 1704628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4BF" w:rsidRPr="001C2B8F">
      <w:footerReference w:type="default" r:id="rId13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6A815" w14:textId="77777777" w:rsidR="00A45886" w:rsidRDefault="00A45886">
      <w:pPr>
        <w:spacing w:after="0" w:line="240" w:lineRule="auto"/>
      </w:pPr>
      <w:r>
        <w:separator/>
      </w:r>
    </w:p>
  </w:endnote>
  <w:endnote w:type="continuationSeparator" w:id="0">
    <w:p w14:paraId="73CC9AA6" w14:textId="77777777" w:rsidR="00A45886" w:rsidRDefault="00A4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5DF60" w14:textId="77777777" w:rsidR="007E253A" w:rsidRDefault="002D3F4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4AB86" w14:textId="77777777" w:rsidR="00A45886" w:rsidRDefault="00A45886">
      <w:pPr>
        <w:spacing w:after="0" w:line="240" w:lineRule="auto"/>
      </w:pPr>
      <w:r>
        <w:separator/>
      </w:r>
    </w:p>
  </w:footnote>
  <w:footnote w:type="continuationSeparator" w:id="0">
    <w:p w14:paraId="7E7FF878" w14:textId="77777777" w:rsidR="00A45886" w:rsidRDefault="00A45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C7EA2"/>
    <w:multiLevelType w:val="hybridMultilevel"/>
    <w:tmpl w:val="AAA4E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251">
    <w:abstractNumId w:val="8"/>
  </w:num>
  <w:num w:numId="2" w16cid:durableId="130632146">
    <w:abstractNumId w:val="8"/>
  </w:num>
  <w:num w:numId="3" w16cid:durableId="1464275271">
    <w:abstractNumId w:val="9"/>
  </w:num>
  <w:num w:numId="4" w16cid:durableId="210037100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064328096">
    <w:abstractNumId w:val="10"/>
  </w:num>
  <w:num w:numId="6" w16cid:durableId="765006271">
    <w:abstractNumId w:val="7"/>
  </w:num>
  <w:num w:numId="7" w16cid:durableId="1886260867">
    <w:abstractNumId w:val="6"/>
  </w:num>
  <w:num w:numId="8" w16cid:durableId="373427739">
    <w:abstractNumId w:val="5"/>
  </w:num>
  <w:num w:numId="9" w16cid:durableId="1664503753">
    <w:abstractNumId w:val="4"/>
  </w:num>
  <w:num w:numId="10" w16cid:durableId="1037511834">
    <w:abstractNumId w:val="3"/>
  </w:num>
  <w:num w:numId="11" w16cid:durableId="725418568">
    <w:abstractNumId w:val="2"/>
  </w:num>
  <w:num w:numId="12" w16cid:durableId="46758113">
    <w:abstractNumId w:val="1"/>
  </w:num>
  <w:num w:numId="13" w16cid:durableId="1682508565">
    <w:abstractNumId w:val="0"/>
  </w:num>
  <w:num w:numId="14" w16cid:durableId="1471904289">
    <w:abstractNumId w:val="8"/>
    <w:lvlOverride w:ilvl="0">
      <w:startOverride w:val="1"/>
    </w:lvlOverride>
  </w:num>
  <w:num w:numId="15" w16cid:durableId="141503008">
    <w:abstractNumId w:val="8"/>
  </w:num>
  <w:num w:numId="16" w16cid:durableId="1675650895">
    <w:abstractNumId w:val="12"/>
  </w:num>
  <w:num w:numId="17" w16cid:durableId="16733394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86"/>
    <w:rsid w:val="000D227C"/>
    <w:rsid w:val="0015279A"/>
    <w:rsid w:val="001C2B8F"/>
    <w:rsid w:val="002D3F44"/>
    <w:rsid w:val="00440221"/>
    <w:rsid w:val="005030B9"/>
    <w:rsid w:val="007D490A"/>
    <w:rsid w:val="007E21B3"/>
    <w:rsid w:val="007E253A"/>
    <w:rsid w:val="00965CD2"/>
    <w:rsid w:val="00983D2A"/>
    <w:rsid w:val="00A45886"/>
    <w:rsid w:val="00AD34BF"/>
    <w:rsid w:val="00B82429"/>
    <w:rsid w:val="00CC517E"/>
    <w:rsid w:val="00D8183C"/>
    <w:rsid w:val="00E32612"/>
    <w:rsid w:val="00EA3E1B"/>
    <w:rsid w:val="00F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94698"/>
  <w15:chartTrackingRefBased/>
  <w15:docId w15:val="{5F53EECE-E075-9741-B0F0-C9C4057A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45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CD2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A1C6751-C22A-0F4E-9CE1-B2DF94A85250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{9A1C6751-C22A-0F4E-9CE1-B2DF94A85250}tf50002001.dotx</Template>
  <TotalTime>0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Reddy</dc:creator>
  <cp:keywords/>
  <dc:description/>
  <cp:lastModifiedBy>Prasanth Reddy</cp:lastModifiedBy>
  <cp:revision>2</cp:revision>
  <dcterms:created xsi:type="dcterms:W3CDTF">2024-08-28T09:21:00Z</dcterms:created>
  <dcterms:modified xsi:type="dcterms:W3CDTF">2024-08-28T09:21:00Z</dcterms:modified>
</cp:coreProperties>
</file>